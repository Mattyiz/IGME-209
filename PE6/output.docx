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9E246" w14:textId="0E377D37" w:rsidR="00861303" w:rsidRDefault="00F60EA9">
      <w:r>
        <w:rPr>
          <w:noProof/>
        </w:rPr>
        <w:drawing>
          <wp:inline distT="0" distB="0" distL="0" distR="0" wp14:anchorId="01CB627A" wp14:editId="328D97DE">
            <wp:extent cx="5943600" cy="1837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1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F3"/>
    <w:rsid w:val="00861303"/>
    <w:rsid w:val="00A947F3"/>
    <w:rsid w:val="00F6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9E3E1-C6C6-4DCA-9FB2-1A0B2E12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7798A6CB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Izzo (RIT Student)</dc:creator>
  <cp:keywords/>
  <dc:description/>
  <cp:lastModifiedBy>Matt Izzo (RIT Student)</cp:lastModifiedBy>
  <cp:revision>2</cp:revision>
  <dcterms:created xsi:type="dcterms:W3CDTF">2021-02-17T19:51:00Z</dcterms:created>
  <dcterms:modified xsi:type="dcterms:W3CDTF">2021-02-17T19:51:00Z</dcterms:modified>
</cp:coreProperties>
</file>